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926C4A" w:rsidP="00C6554A">
      <w:pPr>
        <w:pStyle w:val="Title"/>
      </w:pPr>
      <w:r>
        <w:t>Market Place Hackathon</w:t>
      </w:r>
    </w:p>
    <w:p w:rsidR="00C6554A" w:rsidRPr="00D5413C" w:rsidRDefault="00926C4A" w:rsidP="00C6554A">
      <w:pPr>
        <w:pStyle w:val="Subtitle"/>
      </w:pPr>
      <w:r>
        <w:t>DAY 3 - API INTEGRATION AND DATA MIGRATION</w:t>
      </w:r>
    </w:p>
    <w:p w:rsidR="00926C4A" w:rsidRDefault="00926C4A" w:rsidP="00C6554A">
      <w:pPr>
        <w:pStyle w:val="ContactInfo"/>
      </w:pPr>
      <w:r>
        <w:t>17</w:t>
      </w:r>
      <w:r w:rsidR="00C6554A">
        <w:t xml:space="preserve"> | </w:t>
      </w:r>
      <w:r>
        <w:t>January</w:t>
      </w:r>
      <w:r w:rsidR="00C6554A">
        <w:t xml:space="preserve"> |</w:t>
      </w:r>
      <w:r w:rsidR="00C6554A" w:rsidRPr="00D5413C">
        <w:t xml:space="preserve"> </w:t>
      </w:r>
      <w:r>
        <w:t>2025</w:t>
      </w:r>
      <w:r>
        <w:rPr>
          <w:noProof/>
        </w:rPr>
        <w:drawing>
          <wp:inline distT="0" distB="0" distL="0" distR="0" wp14:anchorId="506CCCD9" wp14:editId="78FB8D8D">
            <wp:extent cx="5485765" cy="24952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7 2153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64" cy="25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4FE99" wp14:editId="1027FE97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6C4A" w:rsidRPr="00926C4A" w:rsidRDefault="00926C4A" w:rsidP="00926C4A">
                            <w:pPr>
                              <w:pStyle w:val="ContactInfo"/>
                              <w:rPr>
                                <w:b/>
                                <w:color w:val="00ADDC" w:themeColor="accent4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26C4A">
                              <w:rPr>
                                <w:b/>
                                <w:color w:val="00ADDC" w:themeColor="accent4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Data fetching from API into Sanity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4FE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8pt;margin-top:10.7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" filled="f" stroked="f">
                <v:fill o:detectmouseclick="t"/>
                <v:textbox style="mso-fit-shape-to-text:t">
                  <w:txbxContent>
                    <w:p w:rsidR="00926C4A" w:rsidRPr="00926C4A" w:rsidRDefault="00926C4A" w:rsidP="00926C4A">
                      <w:pPr>
                        <w:pStyle w:val="ContactInfo"/>
                        <w:rPr>
                          <w:b/>
                          <w:color w:val="00ADDC" w:themeColor="accent4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26C4A">
                        <w:rPr>
                          <w:b/>
                          <w:color w:val="00ADDC" w:themeColor="accent4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Data fetching from API into Sanity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</w:p>
    <w:p w:rsidR="00926C4A" w:rsidRDefault="00926C4A" w:rsidP="00C6554A">
      <w:pPr>
        <w:pStyle w:val="ContactInfo"/>
      </w:pPr>
      <w:r>
        <w:rPr>
          <w:noProof/>
        </w:rPr>
        <w:drawing>
          <wp:inline distT="0" distB="0" distL="0" distR="0" wp14:anchorId="7387A1D7" wp14:editId="3558B16A">
            <wp:extent cx="3249855" cy="1533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9 2306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760" cy="15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Default="00C6554A" w:rsidP="00C6554A">
      <w:pPr>
        <w:pStyle w:val="ContactInfo"/>
      </w:pPr>
      <w:r>
        <w:br w:type="page"/>
      </w:r>
    </w:p>
    <w:p w:rsidR="00C6554A" w:rsidRDefault="00D72F5B" w:rsidP="00C6554A">
      <w:pPr>
        <w:pStyle w:val="Heading1"/>
      </w:pPr>
      <w:r>
        <w:lastRenderedPageBreak/>
        <w:t>How I fetched data in sanity from API</w:t>
      </w:r>
    </w:p>
    <w:p w:rsidR="00C6554A" w:rsidRDefault="00D72F5B" w:rsidP="00D72F5B">
      <w:r>
        <w:t xml:space="preserve">I have </w:t>
      </w:r>
      <w:proofErr w:type="spellStart"/>
      <w:r>
        <w:t>Tamplate</w:t>
      </w:r>
      <w:proofErr w:type="spellEnd"/>
      <w:r>
        <w:t xml:space="preserve"> 0 here is step by step in blow, </w:t>
      </w:r>
    </w:p>
    <w:p w:rsidR="00C6554A" w:rsidRDefault="00D72F5B" w:rsidP="00D72F5B">
      <w:pPr>
        <w:pStyle w:val="ListBullet"/>
        <w:numPr>
          <w:ilvl w:val="0"/>
          <w:numId w:val="1"/>
        </w:numPr>
      </w:pPr>
      <w:r>
        <w:t>Install sanity in my Next.JS project by commend</w:t>
      </w:r>
    </w:p>
    <w:p w:rsidR="00D72F5B" w:rsidRDefault="00D72F5B" w:rsidP="00D72F5B">
      <w:pPr>
        <w:pStyle w:val="ListBullet"/>
        <w:numPr>
          <w:ilvl w:val="0"/>
          <w:numId w:val="1"/>
        </w:numPr>
      </w:pPr>
      <w:r>
        <w:t>Create schema for my products fields this is that schema blow,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t>export</w:t>
      </w:r>
      <w:r w:rsidRPr="00D72F5B">
        <w:rPr>
          <w:color w:val="CCCCCC"/>
        </w:rPr>
        <w:t xml:space="preserve"> </w:t>
      </w:r>
      <w:r w:rsidRPr="00D72F5B">
        <w:t>default</w:t>
      </w:r>
      <w:r w:rsidRPr="00D72F5B">
        <w:rPr>
          <w:color w:val="CCCCCC"/>
        </w:rPr>
        <w:t xml:space="preserve">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'product'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'Product'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'document'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t>fields:</w:t>
      </w:r>
      <w:r w:rsidRPr="00D72F5B">
        <w:rPr>
          <w:color w:val="CCCCCC"/>
        </w:rPr>
        <w:t xml:space="preserve"> [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</w:pPr>
      <w:r w:rsidRPr="00D72F5B">
        <w:t xml:space="preserve">  </w:t>
      </w:r>
      <w:r w:rsidRPr="00D72F5B">
        <w:rPr>
          <w:color w:val="9CDCFE"/>
        </w:rPr>
        <w:t>name:</w:t>
      </w:r>
      <w:r w:rsidRPr="00D72F5B">
        <w:t xml:space="preserve"> </w:t>
      </w:r>
      <w:r w:rsidRPr="00D72F5B">
        <w:rPr>
          <w:color w:val="CE9178"/>
        </w:rPr>
        <w:t>'id'</w:t>
      </w:r>
      <w:r w:rsidRPr="00D72F5B"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t>title:</w:t>
      </w:r>
      <w:r w:rsidRPr="00D72F5B">
        <w:rPr>
          <w:color w:val="CCCCCC"/>
        </w:rPr>
        <w:t xml:space="preserve"> </w:t>
      </w:r>
      <w:r w:rsidRPr="00D72F5B">
        <w:rPr>
          <w:color w:val="CE9178"/>
        </w:rPr>
        <w:t>'ID'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'string'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'name'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t>title:</w:t>
      </w:r>
      <w:r w:rsidRPr="00D72F5B">
        <w:rPr>
          <w:color w:val="CCCCCC"/>
        </w:rPr>
        <w:t xml:space="preserve"> </w:t>
      </w:r>
      <w:r w:rsidRPr="00D72F5B">
        <w:rPr>
          <w:color w:val="CE9178"/>
        </w:rPr>
        <w:t>'Name'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'string'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'image'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'Image'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'image'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lastRenderedPageBreak/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</w:t>
      </w:r>
      <w:proofErr w:type="spellStart"/>
      <w:r w:rsidRPr="00D72F5B">
        <w:t>imagePath</w:t>
      </w:r>
      <w:proofErr w:type="spellEnd"/>
      <w:r w:rsidRPr="00D72F5B">
        <w:t>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'Image Path'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 xml:space="preserve">  </w:t>
      </w:r>
      <w:r w:rsidRPr="00D72F5B">
        <w:rPr>
          <w:color w:val="9CDCFE"/>
        </w:rPr>
        <w:t>type:</w:t>
      </w:r>
      <w:r w:rsidRPr="00D72F5B">
        <w:t xml:space="preserve"> </w:t>
      </w:r>
      <w:r w:rsidRPr="00D72F5B">
        <w:rPr>
          <w:color w:val="CE9178"/>
        </w:rPr>
        <w:t>'</w:t>
      </w:r>
      <w:proofErr w:type="spellStart"/>
      <w:r w:rsidRPr="00D72F5B">
        <w:rPr>
          <w:color w:val="CE9178"/>
        </w:rPr>
        <w:t>url</w:t>
      </w:r>
      <w:proofErr w:type="spellEnd"/>
      <w:r w:rsidRPr="00D72F5B">
        <w:rPr>
          <w:color w:val="CE9178"/>
        </w:rPr>
        <w:t>'</w:t>
      </w:r>
      <w:r w:rsidRPr="00D72F5B"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'price'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'Price'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'number'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'description'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'Description'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'text'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</w:t>
      </w:r>
      <w:proofErr w:type="spellStart"/>
      <w:r w:rsidRPr="00D72F5B">
        <w:t>discountPercentage</w:t>
      </w:r>
      <w:proofErr w:type="spellEnd"/>
      <w:r w:rsidRPr="00D72F5B">
        <w:t>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'Discount Percentage'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'number'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</w:t>
      </w:r>
      <w:proofErr w:type="spellStart"/>
      <w:r w:rsidRPr="00D72F5B">
        <w:t>isFeaturedProduct</w:t>
      </w:r>
      <w:proofErr w:type="spellEnd"/>
      <w:r w:rsidRPr="00D72F5B">
        <w:t>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'Is Featured Product'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</w:t>
      </w:r>
      <w:proofErr w:type="spellStart"/>
      <w:r w:rsidRPr="00D72F5B">
        <w:t>boolean</w:t>
      </w:r>
      <w:proofErr w:type="spellEnd"/>
      <w:r w:rsidRPr="00D72F5B">
        <w:t>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lastRenderedPageBreak/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</w:t>
      </w:r>
      <w:proofErr w:type="spellStart"/>
      <w:r w:rsidRPr="00D72F5B">
        <w:t>stockLevel</w:t>
      </w:r>
      <w:proofErr w:type="spellEnd"/>
      <w:r w:rsidRPr="00D72F5B">
        <w:t>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'Stock Level'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'number'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{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name:</w:t>
      </w:r>
      <w:r w:rsidRPr="00D72F5B">
        <w:rPr>
          <w:color w:val="CCCCCC"/>
        </w:rPr>
        <w:t xml:space="preserve"> </w:t>
      </w:r>
      <w:r w:rsidRPr="00D72F5B">
        <w:t>'category'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title:</w:t>
      </w:r>
      <w:r w:rsidRPr="00D72F5B">
        <w:rPr>
          <w:color w:val="CCCCCC"/>
        </w:rPr>
        <w:t xml:space="preserve"> </w:t>
      </w:r>
      <w:r w:rsidRPr="00D72F5B">
        <w:t>'Category'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  <w:rPr>
          <w:color w:val="CCCCCC"/>
        </w:rPr>
      </w:pPr>
      <w:r w:rsidRPr="00D72F5B">
        <w:rPr>
          <w:color w:val="CCCCCC"/>
        </w:rPr>
        <w:t xml:space="preserve">  </w:t>
      </w:r>
      <w:r w:rsidRPr="00D72F5B">
        <w:rPr>
          <w:color w:val="9CDCFE"/>
        </w:rPr>
        <w:t>type:</w:t>
      </w:r>
      <w:r w:rsidRPr="00D72F5B">
        <w:rPr>
          <w:color w:val="CCCCCC"/>
        </w:rPr>
        <w:t xml:space="preserve"> </w:t>
      </w:r>
      <w:r w:rsidRPr="00D72F5B">
        <w:t>'string'</w:t>
      </w:r>
      <w:r w:rsidRPr="00D72F5B">
        <w:rPr>
          <w:color w:val="CCCCCC"/>
        </w:rPr>
        <w:t>,</w:t>
      </w:r>
    </w:p>
    <w:p w:rsidR="00D72F5B" w:rsidRPr="00D72F5B" w:rsidRDefault="00D72F5B" w:rsidP="00D72F5B">
      <w:pPr>
        <w:pStyle w:val="ListBullet"/>
      </w:pPr>
      <w:r w:rsidRPr="00D72F5B">
        <w:t>  },</w:t>
      </w:r>
    </w:p>
    <w:p w:rsidR="00D72F5B" w:rsidRPr="00D72F5B" w:rsidRDefault="00D72F5B" w:rsidP="00D72F5B">
      <w:pPr>
        <w:pStyle w:val="ListBullet"/>
      </w:pPr>
      <w:r w:rsidRPr="00D72F5B">
        <w:t>  ],</w:t>
      </w:r>
    </w:p>
    <w:p w:rsidR="00D72F5B" w:rsidRDefault="00D72F5B" w:rsidP="00D72F5B">
      <w:pPr>
        <w:pStyle w:val="ListBullet"/>
      </w:pPr>
      <w:r w:rsidRPr="00D72F5B">
        <w:t> };</w:t>
      </w:r>
    </w:p>
    <w:p w:rsidR="00D72F5B" w:rsidRDefault="00D72F5B" w:rsidP="00D72F5B">
      <w:pPr>
        <w:pStyle w:val="ListBullet"/>
      </w:pPr>
      <w:r>
        <w:t>Then I fetch data by on specific file and its data fetching script code.</w:t>
      </w:r>
    </w:p>
    <w:p w:rsidR="00C6554A" w:rsidRPr="00D5413C" w:rsidRDefault="00D72F5B" w:rsidP="00D72F5B">
      <w:pPr>
        <w:pStyle w:val="Heading1"/>
      </w:pPr>
      <w:r>
        <w:t>How I fetched</w:t>
      </w:r>
      <w:r>
        <w:t xml:space="preserve"> data for sanity to my Next.JS project</w:t>
      </w:r>
    </w:p>
    <w:p w:rsidR="002C74C0" w:rsidRDefault="00D72F5B" w:rsidP="00D72F5B">
      <w:r>
        <w:t xml:space="preserve">In Sanity studio I write query in vision </w:t>
      </w:r>
      <w:proofErr w:type="gramStart"/>
      <w:r>
        <w:t>section .</w:t>
      </w:r>
      <w:proofErr w:type="gramEnd"/>
    </w:p>
    <w:p w:rsidR="00D72F5B" w:rsidRPr="00D72F5B" w:rsidRDefault="00D72F5B" w:rsidP="00D72F5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2F5B">
        <w:rPr>
          <w:rFonts w:ascii="Consolas" w:eastAsia="Times New Roman" w:hAnsi="Consolas" w:cs="Times New Roman"/>
          <w:color w:val="CE9178"/>
          <w:sz w:val="21"/>
          <w:szCs w:val="21"/>
        </w:rPr>
        <w:t>*[_type == 'product']</w:t>
      </w:r>
    </w:p>
    <w:p w:rsidR="00D72F5B" w:rsidRDefault="00D72F5B" w:rsidP="00D72F5B"/>
    <w:p w:rsidR="00D72F5B" w:rsidRDefault="00D72F5B" w:rsidP="00D72F5B">
      <w:r>
        <w:t xml:space="preserve">Then I write my fetching code </w:t>
      </w:r>
      <w:r w:rsidR="00AC54EE">
        <w:t>in page</w:t>
      </w:r>
    </w:p>
    <w:p w:rsidR="00AC54EE" w:rsidRDefault="00AC54EE" w:rsidP="00D72F5B">
      <w:r>
        <w:t xml:space="preserve">Then I apply tailwind CSS and manage my </w:t>
      </w:r>
      <w:proofErr w:type="gramStart"/>
      <w:r>
        <w:t>data .</w:t>
      </w:r>
      <w:proofErr w:type="gramEnd"/>
    </w:p>
    <w:p w:rsidR="00AC54EE" w:rsidRDefault="00AC54EE" w:rsidP="00D72F5B"/>
    <w:p w:rsidR="0022048B" w:rsidRDefault="00AC54EE" w:rsidP="00D72F5B">
      <w:r>
        <w:rPr>
          <w:noProof/>
        </w:rPr>
        <w:drawing>
          <wp:inline distT="0" distB="0" distL="0" distR="0" wp14:anchorId="608F8483" wp14:editId="7CDB745F">
            <wp:extent cx="3013942" cy="1451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20 1233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15" cy="14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22048B" w:rsidRDefault="0022048B" w:rsidP="0022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204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Github</w:t>
      </w:r>
      <w:proofErr w:type="spellEnd"/>
      <w:r w:rsidRPr="002204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Repository link:  </w:t>
      </w:r>
      <w:r w:rsidRPr="0022048B">
        <w:rPr>
          <w:rFonts w:ascii="Times New Roman" w:eastAsia="Times New Roman" w:hAnsi="Times New Roman" w:cs="Times New Roman"/>
          <w:b/>
          <w:bCs/>
          <w:color w:val="003E75" w:themeColor="background2" w:themeShade="40"/>
          <w:sz w:val="24"/>
          <w:szCs w:val="24"/>
        </w:rPr>
        <w:t>https://github.com/Kishor-Kumar47/Marketplace-Technical-Foundation-General-E-Commerce.git</w:t>
      </w:r>
    </w:p>
    <w:p w:rsidR="00AC54EE" w:rsidRDefault="00AC54EE" w:rsidP="00D72F5B">
      <w:r>
        <w:t xml:space="preserve">      </w:t>
      </w:r>
    </w:p>
    <w:p w:rsidR="00AC54EE" w:rsidRDefault="00AC54EE" w:rsidP="00AC54EE">
      <w:pPr>
        <w:pStyle w:val="Title"/>
        <w:jc w:val="left"/>
        <w:rPr>
          <w:sz w:val="56"/>
        </w:rPr>
      </w:pPr>
      <w:r w:rsidRPr="00AC54EE">
        <w:rPr>
          <w:sz w:val="56"/>
        </w:rPr>
        <w:t xml:space="preserve">     </w:t>
      </w:r>
      <w:r w:rsidRPr="0022048B">
        <w:rPr>
          <w:color w:val="00B050"/>
          <w:sz w:val="56"/>
        </w:rPr>
        <w:t>Day 3 have been done Successfully</w:t>
      </w:r>
    </w:p>
    <w:p w:rsidR="00AC54EE" w:rsidRDefault="00AC54EE" w:rsidP="00AC54EE">
      <w:pPr>
        <w:pStyle w:val="Title"/>
        <w:jc w:val="left"/>
        <w:rPr>
          <w:sz w:val="56"/>
        </w:rPr>
      </w:pPr>
    </w:p>
    <w:p w:rsidR="00AC54EE" w:rsidRDefault="00AC54EE" w:rsidP="00AC54EE">
      <w:pPr>
        <w:pStyle w:val="Title"/>
        <w:jc w:val="left"/>
        <w:rPr>
          <w:sz w:val="56"/>
        </w:rPr>
      </w:pPr>
      <w:bookmarkStart w:id="5" w:name="_GoBack"/>
      <w:bookmarkEnd w:id="5"/>
    </w:p>
    <w:p w:rsidR="00AC54EE" w:rsidRPr="00AC54EE" w:rsidRDefault="00AC54EE" w:rsidP="00AC54EE">
      <w:pPr>
        <w:pStyle w:val="Title"/>
        <w:jc w:val="left"/>
        <w:rPr>
          <w:sz w:val="40"/>
        </w:rPr>
      </w:pPr>
      <w:r w:rsidRPr="00AC54EE">
        <w:rPr>
          <w:sz w:val="40"/>
        </w:rPr>
        <w:t>Kishor Kumar</w:t>
      </w:r>
    </w:p>
    <w:p w:rsidR="00AC54EE" w:rsidRPr="00AC54EE" w:rsidRDefault="00AC54EE" w:rsidP="00AC54EE">
      <w:pPr>
        <w:pStyle w:val="Title"/>
        <w:jc w:val="left"/>
        <w:rPr>
          <w:sz w:val="40"/>
        </w:rPr>
      </w:pPr>
      <w:r w:rsidRPr="00AC54EE">
        <w:rPr>
          <w:sz w:val="40"/>
        </w:rPr>
        <w:t xml:space="preserve">GIAIC Id #: </w:t>
      </w:r>
      <w:r w:rsidRPr="00AC54EE">
        <w:rPr>
          <w:rFonts w:ascii="Bahnschrift Light Condensed" w:hAnsi="Bahnschrift Light Condensed"/>
          <w:sz w:val="40"/>
        </w:rPr>
        <w:t>00496110</w:t>
      </w:r>
    </w:p>
    <w:p w:rsidR="00AC54EE" w:rsidRDefault="00AC54EE" w:rsidP="00D72F5B"/>
    <w:p w:rsidR="00AC54EE" w:rsidRDefault="00AC54EE" w:rsidP="00D72F5B"/>
    <w:sectPr w:rsidR="00AC54E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74" w:rsidRDefault="00BE2374" w:rsidP="00C6554A">
      <w:pPr>
        <w:spacing w:before="0" w:after="0" w:line="240" w:lineRule="auto"/>
      </w:pPr>
      <w:r>
        <w:separator/>
      </w:r>
    </w:p>
  </w:endnote>
  <w:endnote w:type="continuationSeparator" w:id="0">
    <w:p w:rsidR="00BE2374" w:rsidRDefault="00BE237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2048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74" w:rsidRDefault="00BE2374" w:rsidP="00C6554A">
      <w:pPr>
        <w:spacing w:before="0" w:after="0" w:line="240" w:lineRule="auto"/>
      </w:pPr>
      <w:r>
        <w:separator/>
      </w:r>
    </w:p>
  </w:footnote>
  <w:footnote w:type="continuationSeparator" w:id="0">
    <w:p w:rsidR="00BE2374" w:rsidRDefault="00BE237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4A"/>
    <w:rsid w:val="0022048B"/>
    <w:rsid w:val="002554CD"/>
    <w:rsid w:val="00293B83"/>
    <w:rsid w:val="002B4294"/>
    <w:rsid w:val="00333D0D"/>
    <w:rsid w:val="004C049F"/>
    <w:rsid w:val="005000E2"/>
    <w:rsid w:val="006A3CE7"/>
    <w:rsid w:val="00926C4A"/>
    <w:rsid w:val="00AC54EE"/>
    <w:rsid w:val="00BE2374"/>
    <w:rsid w:val="00C6554A"/>
    <w:rsid w:val="00D72F5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4CCFC-4F8B-43A6-A524-5AB12F85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41663-1282-4F7E-9DCD-7460DE0B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33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2025-01-20T07:49:00Z</dcterms:created>
  <dcterms:modified xsi:type="dcterms:W3CDTF">2025-01-20T08:30:00Z</dcterms:modified>
</cp:coreProperties>
</file>