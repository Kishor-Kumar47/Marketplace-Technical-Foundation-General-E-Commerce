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4A" w:rsidRPr="008B5277" w:rsidRDefault="00C6554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:rsidR="00684A8B" w:rsidRDefault="00684A8B" w:rsidP="00684A8B">
      <w:pPr>
        <w:pStyle w:val="Title"/>
      </w:pPr>
      <w:r>
        <w:t>DAY 4 - BUILDING DYNAMIC FRONTEND COMPONENTS FOR YOUR MARKETPLACE</w:t>
      </w:r>
    </w:p>
    <w:p w:rsidR="00684A8B" w:rsidRDefault="00684A8B" w:rsidP="00684A8B"/>
    <w:p w:rsidR="00684A8B" w:rsidRDefault="00C6554A" w:rsidP="00684A8B">
      <w:r>
        <w:t xml:space="preserve"> </w:t>
      </w:r>
      <w:r w:rsidR="001B64AF">
        <w:t>Projec</w:t>
      </w:r>
      <w:r w:rsidR="00C815E8">
        <w:t xml:space="preserve">t </w:t>
      </w:r>
      <w:r w:rsidR="001B64AF">
        <w:t>Overview:</w:t>
      </w:r>
      <w:r w:rsidR="00684A8B">
        <w:t xml:space="preserve"> </w:t>
      </w:r>
    </w:p>
    <w:p w:rsidR="00684A8B" w:rsidRDefault="001B64AF" w:rsidP="001B64AF">
      <w:r>
        <w:t>I have choose E-commerce website of furniture for my Market Place website that is template number 0.</w:t>
      </w:r>
    </w:p>
    <w:p w:rsidR="00684A8B" w:rsidRDefault="00684A8B" w:rsidP="001B64AF">
      <w:pPr>
        <w:pStyle w:val="ListBullet"/>
        <w:numPr>
          <w:ilvl w:val="0"/>
          <w:numId w:val="0"/>
        </w:numPr>
        <w:ind w:left="720"/>
      </w:pPr>
      <w:r>
        <w:t xml:space="preserve"> </w:t>
      </w:r>
    </w:p>
    <w:p w:rsidR="00684A8B" w:rsidRDefault="001B64AF" w:rsidP="001B64AF">
      <w:pPr>
        <w:pStyle w:val="ListBullet"/>
        <w:numPr>
          <w:ilvl w:val="0"/>
          <w:numId w:val="1"/>
        </w:numPr>
      </w:pPr>
      <w:r>
        <w:t>I have build responsive UI design . and also make it easy and clear.</w:t>
      </w:r>
    </w:p>
    <w:p w:rsidR="001B64AF" w:rsidRDefault="001B64AF" w:rsidP="001B64AF">
      <w:pPr>
        <w:pStyle w:val="ListBullet"/>
        <w:numPr>
          <w:ilvl w:val="0"/>
          <w:numId w:val="1"/>
        </w:numPr>
      </w:pPr>
      <w:r>
        <w:t>I want to help those people who want to buy furniture for home , wedding , offices , schools, hospitals, and other .</w:t>
      </w:r>
    </w:p>
    <w:p w:rsidR="001B64AF" w:rsidRDefault="001B64AF" w:rsidP="001B64AF">
      <w:pPr>
        <w:pStyle w:val="ListBullet"/>
        <w:numPr>
          <w:ilvl w:val="0"/>
          <w:numId w:val="1"/>
        </w:numPr>
      </w:pPr>
      <w:r>
        <w:t>My website is totally user friendly , and easy to handle</w:t>
      </w:r>
      <w:r w:rsidR="00C815E8">
        <w:t>.</w:t>
      </w:r>
    </w:p>
    <w:p w:rsidR="00C815E8" w:rsidRDefault="00C815E8" w:rsidP="001B64AF">
      <w:pPr>
        <w:pStyle w:val="ListBullet"/>
        <w:numPr>
          <w:ilvl w:val="0"/>
          <w:numId w:val="1"/>
        </w:numPr>
      </w:pPr>
      <w:r>
        <w:t>I also add Category section which shows everywhere at website so that user easily select their products.</w:t>
      </w:r>
    </w:p>
    <w:p w:rsidR="00C815E8" w:rsidRDefault="00C815E8" w:rsidP="001B64AF">
      <w:pPr>
        <w:pStyle w:val="ListBullet"/>
        <w:numPr>
          <w:ilvl w:val="0"/>
          <w:numId w:val="1"/>
        </w:numPr>
      </w:pPr>
      <w:r>
        <w:t>When user go to checkout page he is to sign in so that he prosed their order.</w:t>
      </w:r>
    </w:p>
    <w:p w:rsidR="00C815E8" w:rsidRDefault="00C815E8" w:rsidP="00C815E8">
      <w:pPr>
        <w:pStyle w:val="ListBullet"/>
        <w:numPr>
          <w:ilvl w:val="0"/>
          <w:numId w:val="1"/>
        </w:numPr>
      </w:pPr>
      <w:r>
        <w:t>I will use Authorization that user will access whole website with checkout.</w:t>
      </w:r>
    </w:p>
    <w:p w:rsidR="00C815E8" w:rsidRDefault="00C815E8" w:rsidP="00C815E8">
      <w:pPr>
        <w:pStyle w:val="ListBullet"/>
        <w:numPr>
          <w:ilvl w:val="0"/>
          <w:numId w:val="1"/>
        </w:numPr>
      </w:pPr>
      <w:r>
        <w:t xml:space="preserve">I have team for my business of furniture . they are fully skilled in physical furniture business.  </w:t>
      </w:r>
    </w:p>
    <w:p w:rsidR="00C815E8" w:rsidRDefault="00C815E8" w:rsidP="00C815E8">
      <w:pPr>
        <w:pStyle w:val="ListBullet"/>
        <w:numPr>
          <w:ilvl w:val="0"/>
          <w:numId w:val="0"/>
        </w:numPr>
        <w:ind w:left="720" w:hanging="360"/>
      </w:pPr>
    </w:p>
    <w:p w:rsidR="00C815E8" w:rsidRDefault="00C815E8" w:rsidP="00C815E8">
      <w:pPr>
        <w:pStyle w:val="ListBullet"/>
        <w:numPr>
          <w:ilvl w:val="0"/>
          <w:numId w:val="0"/>
        </w:numPr>
        <w:ind w:left="720" w:hanging="360"/>
      </w:pPr>
    </w:p>
    <w:p w:rsidR="00C815E8" w:rsidRDefault="00C6554A" w:rsidP="00C815E8">
      <w:pPr>
        <w:pStyle w:val="ListBullet"/>
        <w:numPr>
          <w:ilvl w:val="0"/>
          <w:numId w:val="0"/>
        </w:numPr>
        <w:ind w:left="360"/>
        <w:rPr>
          <w:color w:val="00A0B8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15E8">
        <w:rPr>
          <w:color w:val="00A0B8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C815E8" w:rsidRPr="00C815E8" w:rsidRDefault="00C815E8" w:rsidP="00C815E8">
      <w:pPr>
        <w:pStyle w:val="ListBullet"/>
        <w:numPr>
          <w:ilvl w:val="0"/>
          <w:numId w:val="16"/>
        </w:numPr>
        <w:rPr>
          <w:color w:val="00A0B8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15E8">
        <w:rPr>
          <w:color w:val="00A0B8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Product Listing Component: </w:t>
      </w:r>
    </w:p>
    <w:p w:rsidR="00C815E8" w:rsidRDefault="00C815E8" w:rsidP="00C815E8">
      <w:pPr>
        <w:pStyle w:val="ListBullet"/>
        <w:numPr>
          <w:ilvl w:val="0"/>
          <w:numId w:val="0"/>
        </w:numPr>
        <w:ind w:left="360"/>
      </w:pPr>
      <w:r>
        <w:t xml:space="preserve">I have all components in my website that </w:t>
      </w:r>
      <w:r w:rsidR="008F5450">
        <w:t>I need shown in screenshots,</w:t>
      </w:r>
    </w:p>
    <w:p w:rsidR="008F5450" w:rsidRDefault="008F5450" w:rsidP="00C815E8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>
            <wp:extent cx="2400635" cy="420111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1-21 00240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54A" w:rsidRPr="00C815E8" w:rsidRDefault="00C6554A" w:rsidP="00C815E8">
      <w:pPr>
        <w:pStyle w:val="ListBullet"/>
        <w:numPr>
          <w:ilvl w:val="0"/>
          <w:numId w:val="0"/>
        </w:numPr>
        <w:rPr>
          <w:color w:val="00A0B8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6554A" w:rsidRDefault="008F5450" w:rsidP="00C6554A">
      <w:pPr>
        <w:pStyle w:val="Heading1"/>
      </w:pPr>
      <w:r>
        <w:t xml:space="preserve">There are Dynamic products, </w:t>
      </w:r>
    </w:p>
    <w:p w:rsidR="008F5450" w:rsidRDefault="008F5450" w:rsidP="008F5450">
      <w:r>
        <w:t>In my all product section my all products are dynamic that is comes from sanity database.</w:t>
      </w:r>
    </w:p>
    <w:p w:rsidR="008F5450" w:rsidRDefault="008F5450" w:rsidP="008F5450">
      <w:r>
        <w:t>I added field of all that I need just like,</w:t>
      </w:r>
    </w:p>
    <w:p w:rsidR="00C6554A" w:rsidRDefault="008F5450" w:rsidP="008F5450">
      <w:pPr>
        <w:pStyle w:val="ListBullet"/>
        <w:numPr>
          <w:ilvl w:val="0"/>
          <w:numId w:val="1"/>
        </w:numPr>
      </w:pPr>
      <w:r>
        <w:t>Name</w:t>
      </w:r>
    </w:p>
    <w:p w:rsidR="008F5450" w:rsidRDefault="008F5450" w:rsidP="008F5450">
      <w:pPr>
        <w:pStyle w:val="ListBullet"/>
        <w:numPr>
          <w:ilvl w:val="0"/>
          <w:numId w:val="1"/>
        </w:numPr>
      </w:pPr>
      <w:r>
        <w:t>Image</w:t>
      </w:r>
    </w:p>
    <w:p w:rsidR="008F5450" w:rsidRDefault="008F5450" w:rsidP="008F5450">
      <w:pPr>
        <w:pStyle w:val="ListBullet"/>
        <w:numPr>
          <w:ilvl w:val="0"/>
          <w:numId w:val="1"/>
        </w:numPr>
      </w:pPr>
      <w:r>
        <w:t>Description</w:t>
      </w:r>
    </w:p>
    <w:p w:rsidR="008F5450" w:rsidRDefault="008F5450" w:rsidP="008F5450">
      <w:pPr>
        <w:pStyle w:val="ListBullet"/>
        <w:numPr>
          <w:ilvl w:val="0"/>
          <w:numId w:val="1"/>
        </w:numPr>
      </w:pPr>
      <w:r>
        <w:t>Category</w:t>
      </w:r>
    </w:p>
    <w:p w:rsidR="008F5450" w:rsidRDefault="008F5450" w:rsidP="008F5450">
      <w:pPr>
        <w:pStyle w:val="ListBullet"/>
        <w:numPr>
          <w:ilvl w:val="0"/>
          <w:numId w:val="1"/>
        </w:numPr>
      </w:pPr>
      <w:r>
        <w:lastRenderedPageBreak/>
        <w:t>Stock</w:t>
      </w:r>
    </w:p>
    <w:p w:rsidR="008F5450" w:rsidRDefault="008F5450" w:rsidP="008F5450">
      <w:pPr>
        <w:pStyle w:val="ListBullet"/>
        <w:numPr>
          <w:ilvl w:val="0"/>
          <w:numId w:val="1"/>
        </w:numPr>
      </w:pPr>
      <w:r>
        <w:t>Discount</w:t>
      </w:r>
    </w:p>
    <w:p w:rsidR="008F5450" w:rsidRDefault="008F5450" w:rsidP="008F5450">
      <w:pPr>
        <w:pStyle w:val="ListBullet"/>
        <w:numPr>
          <w:ilvl w:val="0"/>
          <w:numId w:val="1"/>
        </w:numPr>
      </w:pPr>
      <w:r>
        <w:t>Id</w:t>
      </w:r>
    </w:p>
    <w:p w:rsidR="008F5450" w:rsidRDefault="008F5450" w:rsidP="008F5450">
      <w:pPr>
        <w:pStyle w:val="ListBullet"/>
        <w:numPr>
          <w:ilvl w:val="0"/>
          <w:numId w:val="1"/>
        </w:numPr>
      </w:pPr>
      <w:r>
        <w:t xml:space="preserve">Price </w:t>
      </w:r>
    </w:p>
    <w:p w:rsidR="008F5450" w:rsidRDefault="008F5450" w:rsidP="008F5450">
      <w:pPr>
        <w:pStyle w:val="ListBulle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>
            <wp:extent cx="2324424" cy="41725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1-21 00305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450" w:rsidRPr="00514122" w:rsidRDefault="008F5450" w:rsidP="008F5450">
      <w:pPr>
        <w:pStyle w:val="ListBullet"/>
        <w:numPr>
          <w:ilvl w:val="0"/>
          <w:numId w:val="0"/>
        </w:numPr>
        <w:ind w:left="720"/>
      </w:pPr>
    </w:p>
    <w:p w:rsidR="00C6554A" w:rsidRPr="00D5413C" w:rsidRDefault="008F5450" w:rsidP="00C6554A">
      <w:pPr>
        <w:pStyle w:val="Heading2"/>
      </w:pPr>
      <w:r>
        <w:t>2. Product Detail Component:</w:t>
      </w:r>
    </w:p>
    <w:p w:rsidR="00684A8B" w:rsidRDefault="008F5450" w:rsidP="008F5450">
      <w:r>
        <w:t>I used dynamic product routing. When I click on specific product its open it details page where everything is defined in detail</w:t>
      </w:r>
      <w:r w:rsidR="00BA324D">
        <w:t>ed .</w:t>
      </w:r>
    </w:p>
    <w:p w:rsidR="00BA324D" w:rsidRDefault="00BA324D" w:rsidP="008F5450">
      <w:r>
        <w:t>Flieds:</w:t>
      </w:r>
    </w:p>
    <w:p w:rsidR="00BA324D" w:rsidRDefault="00BA324D" w:rsidP="00BA324D">
      <w:pPr>
        <w:pStyle w:val="ListBullet"/>
        <w:numPr>
          <w:ilvl w:val="0"/>
          <w:numId w:val="1"/>
        </w:numPr>
      </w:pPr>
      <w:r>
        <w:t>Name</w:t>
      </w:r>
    </w:p>
    <w:p w:rsidR="00BA324D" w:rsidRDefault="00BA324D" w:rsidP="00BA324D">
      <w:pPr>
        <w:pStyle w:val="ListBullet"/>
        <w:numPr>
          <w:ilvl w:val="0"/>
          <w:numId w:val="1"/>
        </w:numPr>
      </w:pPr>
      <w:r>
        <w:t>Image</w:t>
      </w:r>
    </w:p>
    <w:p w:rsidR="00BA324D" w:rsidRDefault="00BA324D" w:rsidP="00BA324D">
      <w:pPr>
        <w:pStyle w:val="ListBullet"/>
        <w:numPr>
          <w:ilvl w:val="0"/>
          <w:numId w:val="1"/>
        </w:numPr>
      </w:pPr>
      <w:r>
        <w:t>Description</w:t>
      </w:r>
    </w:p>
    <w:p w:rsidR="00BA324D" w:rsidRDefault="00BA324D" w:rsidP="00BA324D">
      <w:pPr>
        <w:pStyle w:val="ListBullet"/>
        <w:numPr>
          <w:ilvl w:val="0"/>
          <w:numId w:val="1"/>
        </w:numPr>
      </w:pPr>
      <w:r>
        <w:lastRenderedPageBreak/>
        <w:t>Category</w:t>
      </w:r>
    </w:p>
    <w:p w:rsidR="00BA324D" w:rsidRDefault="00BA324D" w:rsidP="00BA324D">
      <w:pPr>
        <w:pStyle w:val="ListBullet"/>
        <w:numPr>
          <w:ilvl w:val="0"/>
          <w:numId w:val="1"/>
        </w:numPr>
      </w:pPr>
      <w:r>
        <w:t>Stock</w:t>
      </w:r>
    </w:p>
    <w:p w:rsidR="00BA324D" w:rsidRDefault="00BA324D" w:rsidP="00BA324D">
      <w:pPr>
        <w:pStyle w:val="ListBullet"/>
        <w:numPr>
          <w:ilvl w:val="0"/>
          <w:numId w:val="1"/>
        </w:numPr>
      </w:pPr>
      <w:r>
        <w:t>Discount</w:t>
      </w:r>
    </w:p>
    <w:p w:rsidR="00BA324D" w:rsidRDefault="00BA324D" w:rsidP="00BA324D">
      <w:pPr>
        <w:pStyle w:val="ListBullet"/>
        <w:numPr>
          <w:ilvl w:val="0"/>
          <w:numId w:val="1"/>
        </w:numPr>
      </w:pPr>
      <w:r>
        <w:t>Id</w:t>
      </w:r>
    </w:p>
    <w:p w:rsidR="00BA324D" w:rsidRDefault="00BA324D" w:rsidP="00BA324D">
      <w:pPr>
        <w:pStyle w:val="ListBullet"/>
        <w:numPr>
          <w:ilvl w:val="0"/>
          <w:numId w:val="1"/>
        </w:numPr>
      </w:pPr>
      <w:r>
        <w:t xml:space="preserve">Price </w:t>
      </w:r>
    </w:p>
    <w:p w:rsidR="00BA324D" w:rsidRDefault="00BA324D" w:rsidP="008F5450">
      <w:r>
        <w:rPr>
          <w:noProof/>
        </w:rPr>
        <w:drawing>
          <wp:inline distT="0" distB="0" distL="0" distR="0">
            <wp:extent cx="5486400" cy="2918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1-20 21443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24D" w:rsidRDefault="00BA324D" w:rsidP="008F5450"/>
    <w:p w:rsidR="00BA324D" w:rsidRDefault="00BA324D" w:rsidP="008F5450"/>
    <w:p w:rsidR="00BA324D" w:rsidRDefault="00BA324D" w:rsidP="00BA324D">
      <w:pPr>
        <w:pStyle w:val="Heading1"/>
        <w:numPr>
          <w:ilvl w:val="0"/>
          <w:numId w:val="16"/>
        </w:numPr>
      </w:pPr>
      <w:r>
        <w:t xml:space="preserve">Category Component:, </w:t>
      </w:r>
    </w:p>
    <w:p w:rsidR="00BA324D" w:rsidRDefault="00BA324D" w:rsidP="00BA324D">
      <w:pPr>
        <w:pStyle w:val="ListParagraph"/>
        <w:numPr>
          <w:ilvl w:val="0"/>
          <w:numId w:val="16"/>
        </w:numPr>
      </w:pPr>
      <w:r>
        <w:t>Now I am focusing on category section that is similar to navbar but change by functionality .</w:t>
      </w:r>
    </w:p>
    <w:p w:rsidR="00BA324D" w:rsidRDefault="00BA324D" w:rsidP="00BA324D">
      <w:pPr>
        <w:pStyle w:val="ListParagraph"/>
        <w:numPr>
          <w:ilvl w:val="0"/>
          <w:numId w:val="16"/>
        </w:numPr>
      </w:pPr>
      <w:r>
        <w:t>Their will some links of category that’s comes from sanity and when we will click on specific category it will show category related product.</w:t>
      </w:r>
    </w:p>
    <w:p w:rsidR="00BA324D" w:rsidRDefault="00BA324D" w:rsidP="00BA324D">
      <w:pPr>
        <w:pStyle w:val="ListParagraph"/>
      </w:pPr>
      <w:r>
        <w:t>Just like Bed, Chairs, etc.</w:t>
      </w:r>
    </w:p>
    <w:p w:rsidR="00BA324D" w:rsidRPr="00BA324D" w:rsidRDefault="00BA324D" w:rsidP="00BA324D">
      <w:pPr>
        <w:pStyle w:val="ListParagraph"/>
      </w:pPr>
    </w:p>
    <w:p w:rsidR="00BA324D" w:rsidRDefault="00BA324D" w:rsidP="008F5450"/>
    <w:p w:rsidR="00BA324D" w:rsidRDefault="00BA324D" w:rsidP="008F5450"/>
    <w:p w:rsidR="00BA324D" w:rsidRDefault="00BA324D" w:rsidP="008F5450"/>
    <w:p w:rsidR="00BA324D" w:rsidRDefault="00BA324D" w:rsidP="00BA324D">
      <w:pPr>
        <w:pStyle w:val="Heading1"/>
        <w:numPr>
          <w:ilvl w:val="0"/>
          <w:numId w:val="16"/>
        </w:numPr>
      </w:pPr>
      <w:r>
        <w:lastRenderedPageBreak/>
        <w:t>Search Bar:</w:t>
      </w:r>
    </w:p>
    <w:p w:rsidR="00BA324D" w:rsidRDefault="00BA324D" w:rsidP="008F5450">
      <w:r>
        <w:t xml:space="preserve">I have use </w:t>
      </w:r>
      <w:r w:rsidR="006E799E">
        <w:rPr>
          <w:b/>
        </w:rPr>
        <w:t>S</w:t>
      </w:r>
      <w:r w:rsidRPr="006E799E">
        <w:rPr>
          <w:b/>
        </w:rPr>
        <w:t>hadcn</w:t>
      </w:r>
      <w:r>
        <w:t xml:space="preserve"> to get search bar functionality just like when user like on search bar icon </w:t>
      </w:r>
      <w:r w:rsidR="006E799E">
        <w:t>it will appears input their user enter product name or category.</w:t>
      </w:r>
    </w:p>
    <w:p w:rsidR="00BA324D" w:rsidRDefault="00BA324D" w:rsidP="008F5450"/>
    <w:p w:rsidR="006E799E" w:rsidRPr="006E799E" w:rsidRDefault="006E799E" w:rsidP="006E799E">
      <w:pPr>
        <w:pStyle w:val="Heading1"/>
      </w:pPr>
      <w:r>
        <w:t xml:space="preserve"> 6.Some other functionality:</w:t>
      </w:r>
    </w:p>
    <w:p w:rsidR="00BA324D" w:rsidRDefault="006E799E" w:rsidP="008F5450">
      <w:r>
        <w:t>I am use Cart functionality when user click add to cart button his product will added in cart section.</w:t>
      </w:r>
    </w:p>
    <w:p w:rsidR="006E799E" w:rsidRDefault="006E799E" w:rsidP="008F5450">
      <w:r>
        <w:t xml:space="preserve">And I am also create whish list section their user can add his product favorite that he plan to buy in future.  </w:t>
      </w:r>
    </w:p>
    <w:p w:rsidR="006E799E" w:rsidRDefault="006E799E" w:rsidP="008F5450">
      <w:r>
        <w:t>I am creating user profile section their user can see his profile and purchases.</w:t>
      </w:r>
    </w:p>
    <w:p w:rsidR="006E799E" w:rsidRDefault="006E799E" w:rsidP="008F5450"/>
    <w:p w:rsidR="006E799E" w:rsidRDefault="006E799E" w:rsidP="006E799E">
      <w:pPr>
        <w:pStyle w:val="Heading1"/>
      </w:pPr>
      <w:r>
        <w:t>7.Review and Rating:</w:t>
      </w:r>
    </w:p>
    <w:p w:rsidR="006E799E" w:rsidRPr="006E799E" w:rsidRDefault="006E799E" w:rsidP="006E799E">
      <w:r>
        <w:t xml:space="preserve">I am also </w:t>
      </w:r>
      <w:r w:rsidR="00CB3384">
        <w:t>adding</w:t>
      </w:r>
      <w:r>
        <w:t xml:space="preserve"> review functionality their user rat product and add reviews </w:t>
      </w:r>
    </w:p>
    <w:p w:rsidR="00CB3384" w:rsidRPr="006E799E" w:rsidRDefault="00CB3384" w:rsidP="00CB3384">
      <w:pPr>
        <w:pStyle w:val="Heading1"/>
      </w:pPr>
      <w:r>
        <w:t>8</w:t>
      </w:r>
      <w:r>
        <w:t>.</w:t>
      </w:r>
      <w:r>
        <w:t>Footer and Header</w:t>
      </w:r>
      <w:r>
        <w:t>:</w:t>
      </w:r>
    </w:p>
    <w:p w:rsidR="00CB3384" w:rsidRDefault="00CB3384" w:rsidP="008F5450">
      <w:r>
        <w:t>I also add header for user to navigate easily to any pages.</w:t>
      </w:r>
    </w:p>
    <w:p w:rsidR="00CB3384" w:rsidRDefault="00CB3384" w:rsidP="008F5450">
      <w:r>
        <w:t>And footer for brand , and term and services and also for check policeis.</w:t>
      </w:r>
    </w:p>
    <w:p w:rsidR="00CB3384" w:rsidRPr="006E799E" w:rsidRDefault="00CB3384" w:rsidP="00CB3384">
      <w:pPr>
        <w:pStyle w:val="Heading1"/>
      </w:pPr>
      <w:r>
        <w:t>9</w:t>
      </w:r>
      <w:r>
        <w:t>.</w:t>
      </w:r>
      <w:r>
        <w:t>Notification</w:t>
      </w:r>
      <w:r>
        <w:t>:</w:t>
      </w:r>
    </w:p>
    <w:p w:rsidR="008D241A" w:rsidRDefault="008D241A" w:rsidP="008F5450">
      <w:r>
        <w:t>I also use notify functionality when use add product to cart here appear notification added to cart.</w:t>
      </w:r>
    </w:p>
    <w:p w:rsidR="00BA324D" w:rsidRDefault="008D241A" w:rsidP="008F5450">
      <w:r w:rsidRPr="008D241A">
        <w:drawing>
          <wp:inline distT="0" distB="0" distL="0" distR="0" wp14:anchorId="0EB9CA63" wp14:editId="089601B3">
            <wp:extent cx="3486785" cy="1345076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2077" cy="135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41A" w:rsidRDefault="008D241A" w:rsidP="008D241A">
      <w:pPr>
        <w:pStyle w:val="Heading1"/>
      </w:pPr>
      <w:r>
        <w:lastRenderedPageBreak/>
        <w:t>10</w:t>
      </w:r>
      <w:r>
        <w:t>.</w:t>
      </w:r>
      <w:r w:rsidRPr="008D241A">
        <w:t xml:space="preserve"> </w:t>
      </w:r>
      <w:r>
        <w:t>Analytics Dashboard Component:</w:t>
      </w:r>
    </w:p>
    <w:p w:rsidR="008D241A" w:rsidRDefault="008D241A" w:rsidP="008D241A">
      <w:r>
        <w:t>I will analytics dashboard but I was not dynamic first slowly  I make it dynamic.</w:t>
      </w:r>
    </w:p>
    <w:p w:rsidR="008D241A" w:rsidRPr="008D241A" w:rsidRDefault="008D241A" w:rsidP="008D241A">
      <w:r>
        <w:t>Thire I will show product progress and it sales , order, and reaches.</w:t>
      </w:r>
    </w:p>
    <w:p w:rsidR="00BA324D" w:rsidRDefault="00BA324D" w:rsidP="008F5450"/>
    <w:p w:rsidR="00BA324D" w:rsidRDefault="00BA324D" w:rsidP="008F5450"/>
    <w:p w:rsidR="00BA324D" w:rsidRDefault="008D241A" w:rsidP="008D241A">
      <w:pPr>
        <w:pStyle w:val="Heading1"/>
      </w:pPr>
      <w:r>
        <w:t>Some Screen shots of website parts:</w:t>
      </w:r>
    </w:p>
    <w:p w:rsidR="00BE0D3D" w:rsidRDefault="00BE0D3D" w:rsidP="00BE0D3D"/>
    <w:p w:rsidR="00BE0D3D" w:rsidRDefault="00BE0D3D" w:rsidP="00BE0D3D">
      <w:pPr>
        <w:pStyle w:val="Title"/>
      </w:pPr>
      <w:r>
        <w:t>Cart:</w:t>
      </w:r>
    </w:p>
    <w:p w:rsidR="00BE0D3D" w:rsidRDefault="00BE0D3D" w:rsidP="00BE0D3D"/>
    <w:p w:rsidR="00BE0D3D" w:rsidRPr="00BE0D3D" w:rsidRDefault="00BE0D3D" w:rsidP="00BE0D3D">
      <w:r>
        <w:rPr>
          <w:noProof/>
        </w:rPr>
        <w:drawing>
          <wp:inline distT="0" distB="0" distL="0" distR="0" wp14:anchorId="25DA68C1" wp14:editId="46F16B7C">
            <wp:extent cx="4892814" cy="2543810"/>
            <wp:effectExtent l="0" t="0" r="317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1-21 01180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692" cy="256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D3D" w:rsidRDefault="00BE0D3D" w:rsidP="008F5450"/>
    <w:p w:rsidR="00BE0D3D" w:rsidRDefault="00BE0D3D" w:rsidP="008F5450"/>
    <w:p w:rsidR="00BE0D3D" w:rsidRDefault="00BE0D3D" w:rsidP="008F5450"/>
    <w:p w:rsidR="00BE0D3D" w:rsidRDefault="00BE0D3D" w:rsidP="00BE0D3D"/>
    <w:p w:rsidR="00BE0D3D" w:rsidRPr="00BE0D3D" w:rsidRDefault="00BE0D3D" w:rsidP="00BE0D3D">
      <w:pPr>
        <w:pStyle w:val="Title"/>
      </w:pPr>
      <w:r>
        <w:lastRenderedPageBreak/>
        <w:t>Product detailed page</w:t>
      </w:r>
    </w:p>
    <w:p w:rsidR="00BE0D3D" w:rsidRDefault="00BE0D3D" w:rsidP="00BE0D3D">
      <w:pPr>
        <w:tabs>
          <w:tab w:val="left" w:pos="1890"/>
        </w:tabs>
      </w:pPr>
      <w:r>
        <w:rPr>
          <w:noProof/>
        </w:rPr>
        <w:drawing>
          <wp:inline distT="0" distB="0" distL="0" distR="0" wp14:anchorId="53184B5D" wp14:editId="661018BB">
            <wp:extent cx="5486400" cy="3362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1-21 01190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D3D" w:rsidRPr="00BE0D3D" w:rsidRDefault="00BE0D3D" w:rsidP="00BE0D3D"/>
    <w:p w:rsidR="00BE0D3D" w:rsidRPr="00BE0D3D" w:rsidRDefault="00BE0D3D" w:rsidP="00BE0D3D"/>
    <w:p w:rsidR="00BE0D3D" w:rsidRDefault="00BE0D3D" w:rsidP="00BE0D3D">
      <w:r>
        <w:t>My pages :</w:t>
      </w:r>
    </w:p>
    <w:p w:rsidR="00BE0D3D" w:rsidRPr="00BE0D3D" w:rsidRDefault="00BE0D3D" w:rsidP="00BE0D3D">
      <w:pPr>
        <w:tabs>
          <w:tab w:val="left" w:pos="1185"/>
          <w:tab w:val="left" w:pos="6690"/>
        </w:tabs>
      </w:pPr>
      <w:r>
        <w:tab/>
      </w:r>
      <w:r>
        <w:rPr>
          <w:noProof/>
        </w:rPr>
        <w:drawing>
          <wp:inline distT="0" distB="0" distL="0" distR="0">
            <wp:extent cx="1089885" cy="2981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5-01-21 01194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2988" cy="301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Kishor Kumar </w:t>
      </w:r>
      <w:bookmarkStart w:id="5" w:name="_GoBack"/>
      <w:bookmarkEnd w:id="5"/>
    </w:p>
    <w:sectPr w:rsidR="00BE0D3D" w:rsidRPr="00BE0D3D">
      <w:footerReference w:type="default" r:id="rId1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320" w:rsidRDefault="00B26320" w:rsidP="00C6554A">
      <w:pPr>
        <w:spacing w:before="0" w:after="0" w:line="240" w:lineRule="auto"/>
      </w:pPr>
      <w:r>
        <w:separator/>
      </w:r>
    </w:p>
  </w:endnote>
  <w:endnote w:type="continuationSeparator" w:id="0">
    <w:p w:rsidR="00B26320" w:rsidRDefault="00B26320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799E" w:rsidRDefault="006E799E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BE0D3D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6320" w:rsidRDefault="00B26320" w:rsidP="00C6554A">
      <w:pPr>
        <w:spacing w:before="0" w:after="0" w:line="240" w:lineRule="auto"/>
      </w:pPr>
      <w:r>
        <w:separator/>
      </w:r>
    </w:p>
  </w:footnote>
  <w:footnote w:type="continuationSeparator" w:id="0">
    <w:p w:rsidR="00B26320" w:rsidRDefault="00B26320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7D4097E"/>
    <w:multiLevelType w:val="hybridMultilevel"/>
    <w:tmpl w:val="2D08D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85C3C16"/>
    <w:multiLevelType w:val="hybridMultilevel"/>
    <w:tmpl w:val="2D08D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A8B"/>
    <w:rsid w:val="001B64AF"/>
    <w:rsid w:val="002554CD"/>
    <w:rsid w:val="00293B83"/>
    <w:rsid w:val="002B4294"/>
    <w:rsid w:val="00333D0D"/>
    <w:rsid w:val="004C049F"/>
    <w:rsid w:val="005000E2"/>
    <w:rsid w:val="00684A8B"/>
    <w:rsid w:val="006A3CE7"/>
    <w:rsid w:val="006E799E"/>
    <w:rsid w:val="008D241A"/>
    <w:rsid w:val="008F5450"/>
    <w:rsid w:val="00B26320"/>
    <w:rsid w:val="00BA324D"/>
    <w:rsid w:val="00BE0D3D"/>
    <w:rsid w:val="00C6554A"/>
    <w:rsid w:val="00C815E8"/>
    <w:rsid w:val="00CB3384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DB3396-028C-40EE-B661-B819D8AAC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BA3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144</TotalTime>
  <Pages>7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2025-01-20T17:57:00Z</dcterms:created>
  <dcterms:modified xsi:type="dcterms:W3CDTF">2025-01-20T20:26:00Z</dcterms:modified>
</cp:coreProperties>
</file>